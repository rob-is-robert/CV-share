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0B13C" w14:textId="65194D99" w:rsidR="00BC7539" w:rsidRDefault="001E13CF" w:rsidP="00BC7539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Name</w:t>
      </w:r>
    </w:p>
    <w:p w14:paraId="2F101417" w14:textId="4E82E7C1" w:rsidR="00BC7539" w:rsidRPr="00BC7539" w:rsidRDefault="001E13CF" w:rsidP="001E13CF">
      <w:pPr>
        <w:wordWrap w:val="0"/>
        <w:contextualSpacing/>
        <w:jc w:val="right"/>
        <w:rPr>
          <w:rFonts w:asciiTheme="minorHAnsi" w:hAnsiTheme="minorHAnsi" w:cstheme="minorHAnsi"/>
          <w:color w:val="000000" w:themeColor="text1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16"/>
          <w:szCs w:val="16"/>
        </w:rPr>
        <w:t>(Country Code) Phone Number</w:t>
      </w:r>
    </w:p>
    <w:p w14:paraId="16DF8C4D" w14:textId="59E3C730" w:rsidR="00BC7539" w:rsidRPr="001E13CF" w:rsidRDefault="001E13CF" w:rsidP="001E13CF">
      <w:pPr>
        <w:wordWrap w:val="0"/>
        <w:contextualSpacing/>
        <w:jc w:val="right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1E13CF">
        <w:rPr>
          <w:sz w:val="16"/>
          <w:szCs w:val="16"/>
        </w:rPr>
        <w:t>e</w:t>
      </w:r>
      <w:r>
        <w:rPr>
          <w:sz w:val="16"/>
          <w:szCs w:val="16"/>
        </w:rPr>
        <w:t>mail address</w:t>
      </w:r>
    </w:p>
    <w:p w14:paraId="68054D4F" w14:textId="107D1384" w:rsidR="00BC7539" w:rsidRPr="00BC7539" w:rsidRDefault="001E13CF" w:rsidP="00BC7539">
      <w:pPr>
        <w:contextualSpacing/>
        <w:jc w:val="right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r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LinkedIn link/ personal website </w:t>
      </w:r>
    </w:p>
    <w:p w14:paraId="3966AF82" w14:textId="77777777" w:rsidR="00C5110E" w:rsidRPr="00487E5A" w:rsidRDefault="00C5110E" w:rsidP="00F41319">
      <w:pPr>
        <w:pStyle w:val="Heading1"/>
        <w:sectPr w:rsidR="00C5110E" w:rsidRPr="00487E5A" w:rsidSect="00295D8C">
          <w:pgSz w:w="12240" w:h="15840"/>
          <w:pgMar w:top="1440" w:right="1440" w:bottom="1440" w:left="1440" w:header="0" w:footer="720" w:gutter="0"/>
          <w:cols w:num="2" w:space="720"/>
          <w:titlePg/>
          <w:docGrid w:linePitch="360"/>
        </w:sectPr>
      </w:pPr>
    </w:p>
    <w:p w14:paraId="638FC0AC" w14:textId="2E2238C2" w:rsidR="00D91D63" w:rsidRPr="00C9792B" w:rsidRDefault="00D91D63" w:rsidP="00487E5A">
      <w:pPr>
        <w:contextualSpacing/>
        <w:rPr>
          <w:b/>
          <w:bCs/>
          <w:color w:val="000000" w:themeColor="text1"/>
          <w:sz w:val="18"/>
          <w:szCs w:val="18"/>
          <w:lang w:eastAsia="zh-CN"/>
        </w:rPr>
      </w:pPr>
      <w:r w:rsidRPr="00C9792B">
        <w:rPr>
          <w:b/>
          <w:bCs/>
          <w:color w:val="000000" w:themeColor="text1"/>
          <w:sz w:val="18"/>
          <w:szCs w:val="18"/>
        </w:rPr>
        <w:t>*******************************************************************</w:t>
      </w:r>
      <w:r w:rsidR="00C9792B">
        <w:rPr>
          <w:rFonts w:hint="eastAsia"/>
          <w:b/>
          <w:bCs/>
          <w:color w:val="000000" w:themeColor="text1"/>
          <w:sz w:val="18"/>
          <w:szCs w:val="18"/>
          <w:lang w:eastAsia="zh-CN"/>
        </w:rPr>
        <w:t>*************************************</w:t>
      </w:r>
    </w:p>
    <w:p w14:paraId="1AF2D21A" w14:textId="785E5697" w:rsidR="00487E5A" w:rsidRPr="009B3A4D" w:rsidRDefault="00487E5A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 w:rsidRPr="009B3A4D">
        <w:rPr>
          <w:b/>
          <w:bCs/>
          <w:color w:val="000000" w:themeColor="text1"/>
          <w:sz w:val="28"/>
          <w:szCs w:val="28"/>
        </w:rPr>
        <w:t>SUMMARY</w:t>
      </w:r>
    </w:p>
    <w:p w14:paraId="522017CA" w14:textId="56A66BBA" w:rsidR="00D8340A" w:rsidRDefault="00D8340A" w:rsidP="00D8340A">
      <w:pPr>
        <w:contextualSpacing/>
        <w:rPr>
          <w:color w:val="000000" w:themeColor="text1"/>
          <w:sz w:val="20"/>
          <w:szCs w:val="20"/>
        </w:rPr>
      </w:pPr>
      <w:r w:rsidRPr="00487E5A">
        <w:rPr>
          <w:color w:val="000000" w:themeColor="text1"/>
          <w:sz w:val="20"/>
          <w:szCs w:val="20"/>
        </w:rPr>
        <w:t>I am</w:t>
      </w:r>
      <w:r w:rsidR="001E13CF">
        <w:rPr>
          <w:color w:val="000000" w:themeColor="text1"/>
          <w:sz w:val="20"/>
          <w:szCs w:val="20"/>
        </w:rPr>
        <w:t xml:space="preserve"> (your personality)</w:t>
      </w:r>
      <w:r w:rsidRPr="00487E5A">
        <w:rPr>
          <w:color w:val="000000" w:themeColor="text1"/>
          <w:sz w:val="20"/>
          <w:szCs w:val="20"/>
        </w:rPr>
        <w:t xml:space="preserve">, currently pursuing </w:t>
      </w:r>
      <w:r w:rsidR="001E13CF">
        <w:rPr>
          <w:color w:val="000000" w:themeColor="text1"/>
          <w:sz w:val="20"/>
          <w:szCs w:val="20"/>
        </w:rPr>
        <w:t xml:space="preserve">(your education background i.e., degree, major) </w:t>
      </w:r>
      <w:r w:rsidRPr="00487E5A">
        <w:rPr>
          <w:color w:val="000000" w:themeColor="text1"/>
          <w:sz w:val="20"/>
          <w:szCs w:val="20"/>
        </w:rPr>
        <w:t>at</w:t>
      </w:r>
      <w:r w:rsidR="001E13CF">
        <w:rPr>
          <w:color w:val="000000" w:themeColor="text1"/>
          <w:sz w:val="20"/>
          <w:szCs w:val="20"/>
        </w:rPr>
        <w:t xml:space="preserve"> (your university/college)</w:t>
      </w:r>
      <w:r w:rsidRPr="00487E5A">
        <w:rPr>
          <w:color w:val="000000" w:themeColor="text1"/>
          <w:sz w:val="20"/>
          <w:szCs w:val="20"/>
        </w:rPr>
        <w:t>. With a strong</w:t>
      </w:r>
      <w:r w:rsidR="00487E5A" w:rsidRPr="00487E5A">
        <w:rPr>
          <w:color w:val="000000" w:themeColor="text1"/>
          <w:sz w:val="20"/>
          <w:szCs w:val="20"/>
        </w:rPr>
        <w:t xml:space="preserve"> </w:t>
      </w:r>
      <w:r w:rsidRPr="00487E5A">
        <w:rPr>
          <w:color w:val="000000" w:themeColor="text1"/>
          <w:sz w:val="20"/>
          <w:szCs w:val="20"/>
        </w:rPr>
        <w:t>academic and professional background, I am seeking opportunities</w:t>
      </w:r>
      <w:r w:rsidR="001E13CF">
        <w:rPr>
          <w:color w:val="000000" w:themeColor="text1"/>
          <w:sz w:val="20"/>
          <w:szCs w:val="20"/>
        </w:rPr>
        <w:t xml:space="preserve"> (your desirable career industry)</w:t>
      </w:r>
      <w:r w:rsidRPr="00487E5A">
        <w:rPr>
          <w:color w:val="000000" w:themeColor="text1"/>
          <w:sz w:val="20"/>
          <w:szCs w:val="20"/>
        </w:rPr>
        <w:t>, wishing to</w:t>
      </w:r>
      <w:r w:rsidR="001E13CF">
        <w:rPr>
          <w:color w:val="000000" w:themeColor="text1"/>
          <w:sz w:val="20"/>
          <w:szCs w:val="20"/>
        </w:rPr>
        <w:t xml:space="preserve"> (your career goal/ long-term prospective)</w:t>
      </w:r>
      <w:r w:rsidR="00487E5A" w:rsidRPr="00487E5A">
        <w:rPr>
          <w:color w:val="000000" w:themeColor="text1"/>
          <w:sz w:val="20"/>
          <w:szCs w:val="20"/>
        </w:rPr>
        <w:t>.</w:t>
      </w:r>
    </w:p>
    <w:p w14:paraId="1414DE4A" w14:textId="42794CEF" w:rsidR="00BC7539" w:rsidRPr="009B3A4D" w:rsidRDefault="00BC7539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  <w:lang w:eastAsia="zh-CN"/>
        </w:rPr>
      </w:pPr>
      <w:r w:rsidRPr="009B3A4D">
        <w:rPr>
          <w:b/>
          <w:bCs/>
          <w:color w:val="000000" w:themeColor="text1"/>
          <w:sz w:val="28"/>
          <w:szCs w:val="28"/>
        </w:rPr>
        <w:t>EDUCATION</w:t>
      </w:r>
    </w:p>
    <w:tbl>
      <w:tblPr>
        <w:tblStyle w:val="PlainTable4"/>
        <w:tblW w:w="9326" w:type="dxa"/>
        <w:tblLook w:val="04A0" w:firstRow="1" w:lastRow="0" w:firstColumn="1" w:lastColumn="0" w:noHBand="0" w:noVBand="1"/>
      </w:tblPr>
      <w:tblGrid>
        <w:gridCol w:w="2152"/>
        <w:gridCol w:w="2513"/>
        <w:gridCol w:w="2513"/>
        <w:gridCol w:w="2148"/>
      </w:tblGrid>
      <w:tr w:rsidR="00295D8C" w14:paraId="64D012D3" w14:textId="77777777" w:rsidTr="00192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57A65F89" w14:textId="6C797B1C" w:rsidR="00F14A55" w:rsidRPr="00C35D3E" w:rsidRDefault="00F14A55" w:rsidP="009F02B8">
            <w:pPr>
              <w:rPr>
                <w:b/>
                <w:bCs w:val="0"/>
                <w:color w:val="000000" w:themeColor="text1"/>
                <w:sz w:val="20"/>
                <w:szCs w:val="20"/>
              </w:rPr>
            </w:pPr>
            <w:bookmarkStart w:id="0" w:name="OLE_LINK1"/>
            <w:r w:rsidRPr="00C35D3E">
              <w:rPr>
                <w:b/>
                <w:color w:val="000000" w:themeColor="text1"/>
                <w:sz w:val="20"/>
                <w:szCs w:val="20"/>
              </w:rPr>
              <w:t>20</w:t>
            </w:r>
            <w:r w:rsidR="00CE0346">
              <w:rPr>
                <w:b/>
                <w:color w:val="000000" w:themeColor="text1"/>
                <w:sz w:val="20"/>
                <w:szCs w:val="20"/>
              </w:rPr>
              <w:t>XX</w:t>
            </w:r>
            <w:r w:rsidRPr="00C35D3E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9B3A4D" w:rsidRPr="00C35D3E">
              <w:rPr>
                <w:b/>
                <w:color w:val="000000" w:themeColor="text1"/>
                <w:sz w:val="20"/>
                <w:szCs w:val="20"/>
              </w:rPr>
              <w:t>–</w:t>
            </w:r>
            <w:r w:rsidRPr="00C35D3E">
              <w:rPr>
                <w:b/>
                <w:color w:val="000000" w:themeColor="text1"/>
                <w:sz w:val="20"/>
                <w:szCs w:val="20"/>
              </w:rPr>
              <w:t xml:space="preserve"> 20</w:t>
            </w:r>
            <w:r w:rsidR="00CE0346">
              <w:rPr>
                <w:b/>
                <w:color w:val="000000" w:themeColor="text1"/>
                <w:sz w:val="20"/>
                <w:szCs w:val="20"/>
              </w:rPr>
              <w:t>XX</w:t>
            </w:r>
          </w:p>
        </w:tc>
        <w:tc>
          <w:tcPr>
            <w:tcW w:w="2513" w:type="dxa"/>
            <w:shd w:val="clear" w:color="auto" w:fill="auto"/>
          </w:tcPr>
          <w:p w14:paraId="2A727D71" w14:textId="2DC688D0" w:rsidR="00F14A55" w:rsidRPr="00CF52D4" w:rsidRDefault="001E13CF" w:rsidP="009F0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b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Your </w:t>
            </w:r>
            <w:proofErr w:type="gramStart"/>
            <w:r>
              <w:rPr>
                <w:b/>
                <w:bCs w:val="0"/>
                <w:color w:val="000000" w:themeColor="text1"/>
                <w:sz w:val="20"/>
                <w:szCs w:val="20"/>
                <w:lang w:eastAsia="zh-CN"/>
              </w:rPr>
              <w:t>Degree</w:t>
            </w:r>
            <w:proofErr w:type="gramEnd"/>
            <w:r>
              <w:rPr>
                <w:b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 (i.e. BBA, BS)</w:t>
            </w:r>
          </w:p>
        </w:tc>
        <w:tc>
          <w:tcPr>
            <w:tcW w:w="4661" w:type="dxa"/>
            <w:gridSpan w:val="2"/>
            <w:shd w:val="clear" w:color="auto" w:fill="auto"/>
          </w:tcPr>
          <w:p w14:paraId="67E20469" w14:textId="56CB1716" w:rsidR="00F14A55" w:rsidRPr="00AD1C62" w:rsidRDefault="001E13CF" w:rsidP="009F0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 w:rsidRPr="00AD1C62">
              <w:rPr>
                <w:b/>
                <w:bCs w:val="0"/>
                <w:color w:val="000000" w:themeColor="text1"/>
                <w:sz w:val="20"/>
                <w:szCs w:val="20"/>
              </w:rPr>
              <w:t>Your University/ Program</w:t>
            </w:r>
          </w:p>
        </w:tc>
      </w:tr>
      <w:tr w:rsidR="00295D8C" w14:paraId="52BC9DEB" w14:textId="77777777" w:rsidTr="0019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48043ED5" w14:textId="77777777" w:rsidR="00EF63A1" w:rsidRPr="00F14A55" w:rsidRDefault="00EF63A1" w:rsidP="009F02B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74" w:type="dxa"/>
            <w:gridSpan w:val="3"/>
            <w:shd w:val="clear" w:color="auto" w:fill="auto"/>
          </w:tcPr>
          <w:p w14:paraId="7BC514D1" w14:textId="1C6C84F9" w:rsidR="00EF63A1" w:rsidRPr="00F14A55" w:rsidRDefault="001E13CF" w:rsidP="009F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Your Major (more detailed)</w:t>
            </w:r>
          </w:p>
        </w:tc>
      </w:tr>
      <w:tr w:rsidR="00295D8C" w:rsidRPr="00F14A55" w14:paraId="69CB233F" w14:textId="77777777" w:rsidTr="00192C7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405120D6" w14:textId="77777777" w:rsidR="00F14A55" w:rsidRPr="00F14A55" w:rsidRDefault="00F14A55" w:rsidP="00F14A5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13" w:type="dxa"/>
            <w:shd w:val="clear" w:color="auto" w:fill="auto"/>
          </w:tcPr>
          <w:p w14:paraId="6F48589B" w14:textId="14A96ED8" w:rsidR="00F14A55" w:rsidRPr="00F14A55" w:rsidRDefault="001E13CF" w:rsidP="00F1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Grade/ Rank</w:t>
            </w:r>
          </w:p>
        </w:tc>
        <w:tc>
          <w:tcPr>
            <w:tcW w:w="2513" w:type="dxa"/>
            <w:shd w:val="clear" w:color="auto" w:fill="auto"/>
          </w:tcPr>
          <w:p w14:paraId="457C3402" w14:textId="430E1A61" w:rsidR="00F14A55" w:rsidRPr="00F14A55" w:rsidRDefault="001E13CF" w:rsidP="00F1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Grade/ Rank</w:t>
            </w:r>
          </w:p>
        </w:tc>
        <w:tc>
          <w:tcPr>
            <w:tcW w:w="2148" w:type="dxa"/>
            <w:shd w:val="clear" w:color="auto" w:fill="auto"/>
          </w:tcPr>
          <w:p w14:paraId="03658C7C" w14:textId="0F16C0C6" w:rsidR="00F14A55" w:rsidRPr="00F14A55" w:rsidRDefault="001E13CF" w:rsidP="00F1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Grade/ Rank</w:t>
            </w:r>
          </w:p>
        </w:tc>
      </w:tr>
      <w:tr w:rsidR="00295D8C" w:rsidRPr="00F14A55" w14:paraId="7D3EB5CC" w14:textId="77777777" w:rsidTr="0019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7DB2B7C7" w14:textId="77777777" w:rsidR="00F14A55" w:rsidRPr="00F14A55" w:rsidRDefault="00F14A55" w:rsidP="00F14A5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74" w:type="dxa"/>
            <w:gridSpan w:val="3"/>
            <w:shd w:val="clear" w:color="auto" w:fill="auto"/>
          </w:tcPr>
          <w:p w14:paraId="4C413944" w14:textId="47A4B465" w:rsidR="00F14A55" w:rsidRPr="00F14A55" w:rsidRDefault="001E13CF" w:rsidP="00F14A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Reward/ Honor</w:t>
            </w:r>
          </w:p>
        </w:tc>
      </w:tr>
    </w:tbl>
    <w:bookmarkEnd w:id="0"/>
    <w:p w14:paraId="184E8F60" w14:textId="7780EB82" w:rsidR="00CF52D4" w:rsidRPr="009B3A4D" w:rsidRDefault="00C9792B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eastAsia="zh-CN"/>
        </w:rPr>
        <w:t xml:space="preserve">WORK </w:t>
      </w:r>
      <w:r w:rsidR="00CF52D4" w:rsidRPr="009B3A4D">
        <w:rPr>
          <w:b/>
          <w:bCs/>
          <w:color w:val="000000" w:themeColor="text1"/>
          <w:sz w:val="28"/>
          <w:szCs w:val="28"/>
          <w:lang w:eastAsia="zh-CN"/>
        </w:rPr>
        <w:t>EXPERIENCE</w:t>
      </w:r>
    </w:p>
    <w:tbl>
      <w:tblPr>
        <w:tblStyle w:val="PlainTable4"/>
        <w:tblW w:w="9351" w:type="dxa"/>
        <w:tblLook w:val="04A0" w:firstRow="1" w:lastRow="0" w:firstColumn="1" w:lastColumn="0" w:noHBand="0" w:noVBand="1"/>
      </w:tblPr>
      <w:tblGrid>
        <w:gridCol w:w="2152"/>
        <w:gridCol w:w="2514"/>
        <w:gridCol w:w="1257"/>
        <w:gridCol w:w="1256"/>
        <w:gridCol w:w="2172"/>
      </w:tblGrid>
      <w:tr w:rsidR="00295D8C" w14:paraId="24FB84D9" w14:textId="77777777" w:rsidTr="00192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1E1CBAB3" w14:textId="6DEE599D" w:rsidR="001C3979" w:rsidRPr="00C35D3E" w:rsidRDefault="00CE0346" w:rsidP="001C3979">
            <w:pPr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Date/ Period</w:t>
            </w:r>
          </w:p>
        </w:tc>
        <w:tc>
          <w:tcPr>
            <w:tcW w:w="3771" w:type="dxa"/>
            <w:gridSpan w:val="2"/>
            <w:shd w:val="clear" w:color="auto" w:fill="auto"/>
          </w:tcPr>
          <w:p w14:paraId="0384C56A" w14:textId="5D4D58A5" w:rsidR="001C3979" w:rsidRPr="00CE0346" w:rsidRDefault="00AD1C62" w:rsidP="001C3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 w:rsidRPr="00CE0346">
              <w:rPr>
                <w:b/>
                <w:bCs w:val="0"/>
                <w:color w:val="000000" w:themeColor="text1"/>
                <w:sz w:val="20"/>
                <w:szCs w:val="20"/>
              </w:rPr>
              <w:t>Job Title</w:t>
            </w:r>
          </w:p>
        </w:tc>
        <w:tc>
          <w:tcPr>
            <w:tcW w:w="3428" w:type="dxa"/>
            <w:gridSpan w:val="2"/>
            <w:shd w:val="clear" w:color="auto" w:fill="auto"/>
          </w:tcPr>
          <w:p w14:paraId="75AA6542" w14:textId="0285323F" w:rsidR="001C3979" w:rsidRPr="008C00D0" w:rsidRDefault="00AD1C62" w:rsidP="001C3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Company Name</w:t>
            </w:r>
          </w:p>
        </w:tc>
      </w:tr>
      <w:tr w:rsidR="00295D8C" w14:paraId="57D7332F" w14:textId="77777777" w:rsidTr="0019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602433A6" w14:textId="77777777" w:rsidR="001C3979" w:rsidRPr="00F14A55" w:rsidRDefault="001C3979" w:rsidP="001C397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99" w:type="dxa"/>
            <w:gridSpan w:val="4"/>
            <w:shd w:val="clear" w:color="auto" w:fill="auto"/>
          </w:tcPr>
          <w:p w14:paraId="67DE57B2" w14:textId="71995EE9" w:rsidR="001C3979" w:rsidRPr="00F14A55" w:rsidRDefault="00AD1C62" w:rsidP="001C3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Your works, tasks, results.</w:t>
            </w:r>
          </w:p>
        </w:tc>
      </w:tr>
      <w:tr w:rsidR="00295D8C" w:rsidRPr="00F14A55" w14:paraId="5F5ACD3D" w14:textId="77777777" w:rsidTr="00192C7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75D38503" w14:textId="77777777" w:rsidR="001C3979" w:rsidRPr="00F14A55" w:rsidRDefault="001C3979" w:rsidP="001C397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14:paraId="4EA2B65B" w14:textId="796785C0" w:rsidR="001C3979" w:rsidRPr="001C3979" w:rsidRDefault="001C3979" w:rsidP="00C3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 w:rsidR="00AD1C62"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513" w:type="dxa"/>
            <w:gridSpan w:val="2"/>
            <w:shd w:val="clear" w:color="auto" w:fill="auto"/>
          </w:tcPr>
          <w:p w14:paraId="533A9B0C" w14:textId="1D7D1489" w:rsidR="001C3979" w:rsidRPr="001C3979" w:rsidRDefault="00AD1C62" w:rsidP="00C3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eastAsia="zh-CN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172" w:type="dxa"/>
            <w:shd w:val="clear" w:color="auto" w:fill="auto"/>
          </w:tcPr>
          <w:p w14:paraId="0A5AFAF9" w14:textId="51A3D162" w:rsidR="001C3979" w:rsidRPr="001C3979" w:rsidRDefault="00AD1C62" w:rsidP="00C3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</w:tr>
    </w:tbl>
    <w:p w14:paraId="00B9ADE7" w14:textId="6E5123DF" w:rsidR="003B029C" w:rsidRDefault="003B029C" w:rsidP="003B029C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CAMPUS ACTIVITY</w:t>
      </w:r>
    </w:p>
    <w:tbl>
      <w:tblPr>
        <w:tblStyle w:val="PlainTable4"/>
        <w:tblW w:w="9351" w:type="dxa"/>
        <w:tblLook w:val="04A0" w:firstRow="1" w:lastRow="0" w:firstColumn="1" w:lastColumn="0" w:noHBand="0" w:noVBand="1"/>
      </w:tblPr>
      <w:tblGrid>
        <w:gridCol w:w="2152"/>
        <w:gridCol w:w="2514"/>
        <w:gridCol w:w="1257"/>
        <w:gridCol w:w="1256"/>
        <w:gridCol w:w="2172"/>
      </w:tblGrid>
      <w:tr w:rsidR="00CE0346" w14:paraId="34763536" w14:textId="77777777" w:rsidTr="00C0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1F7682A8" w14:textId="77777777" w:rsidR="00CE0346" w:rsidRPr="00C35D3E" w:rsidRDefault="00CE0346" w:rsidP="00C06557">
            <w:pPr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Date/ Period</w:t>
            </w:r>
          </w:p>
        </w:tc>
        <w:tc>
          <w:tcPr>
            <w:tcW w:w="3771" w:type="dxa"/>
            <w:gridSpan w:val="2"/>
            <w:shd w:val="clear" w:color="auto" w:fill="auto"/>
          </w:tcPr>
          <w:p w14:paraId="207F1796" w14:textId="36E75609" w:rsidR="00CE0346" w:rsidRPr="00CE0346" w:rsidRDefault="00CE0346" w:rsidP="00C0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bCs w:val="0"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3428" w:type="dxa"/>
            <w:gridSpan w:val="2"/>
            <w:shd w:val="clear" w:color="auto" w:fill="auto"/>
          </w:tcPr>
          <w:p w14:paraId="46B8A3F1" w14:textId="4E66DAEC" w:rsidR="00CE0346" w:rsidRPr="008C00D0" w:rsidRDefault="00CE0346" w:rsidP="00C0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Activity Name</w:t>
            </w:r>
          </w:p>
        </w:tc>
      </w:tr>
      <w:tr w:rsidR="00CE0346" w14:paraId="4946C601" w14:textId="77777777" w:rsidTr="00C0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35E4183B" w14:textId="77777777" w:rsidR="00CE0346" w:rsidRPr="00F14A55" w:rsidRDefault="00CE0346" w:rsidP="00C0655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99" w:type="dxa"/>
            <w:gridSpan w:val="4"/>
            <w:shd w:val="clear" w:color="auto" w:fill="auto"/>
          </w:tcPr>
          <w:p w14:paraId="0A827172" w14:textId="77777777" w:rsidR="00CE0346" w:rsidRPr="00F14A55" w:rsidRDefault="00CE0346" w:rsidP="00C0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Your works, tasks, results.</w:t>
            </w:r>
          </w:p>
        </w:tc>
      </w:tr>
      <w:tr w:rsidR="00CE0346" w:rsidRPr="00F14A55" w14:paraId="094C00EC" w14:textId="77777777" w:rsidTr="00C06557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3B26F8EB" w14:textId="77777777" w:rsidR="00CE0346" w:rsidRPr="00F14A55" w:rsidRDefault="00CE0346" w:rsidP="00C0655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14:paraId="61282011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513" w:type="dxa"/>
            <w:gridSpan w:val="2"/>
            <w:shd w:val="clear" w:color="auto" w:fill="auto"/>
          </w:tcPr>
          <w:p w14:paraId="5B631E11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eastAsia="zh-CN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172" w:type="dxa"/>
            <w:shd w:val="clear" w:color="auto" w:fill="auto"/>
          </w:tcPr>
          <w:p w14:paraId="04854F9E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</w:tr>
    </w:tbl>
    <w:p w14:paraId="1EECF443" w14:textId="4A2151D0" w:rsidR="003B029C" w:rsidRDefault="00A3097D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SOCIETY EXPERIENCE</w:t>
      </w:r>
    </w:p>
    <w:tbl>
      <w:tblPr>
        <w:tblStyle w:val="PlainTable4"/>
        <w:tblW w:w="9351" w:type="dxa"/>
        <w:tblLook w:val="04A0" w:firstRow="1" w:lastRow="0" w:firstColumn="1" w:lastColumn="0" w:noHBand="0" w:noVBand="1"/>
      </w:tblPr>
      <w:tblGrid>
        <w:gridCol w:w="2152"/>
        <w:gridCol w:w="2514"/>
        <w:gridCol w:w="1257"/>
        <w:gridCol w:w="1256"/>
        <w:gridCol w:w="2172"/>
      </w:tblGrid>
      <w:tr w:rsidR="00CE0346" w14:paraId="676524DD" w14:textId="77777777" w:rsidTr="00C0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1F653670" w14:textId="77777777" w:rsidR="00CE0346" w:rsidRPr="00C35D3E" w:rsidRDefault="00CE0346" w:rsidP="00C06557">
            <w:pPr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Date/ Period</w:t>
            </w:r>
          </w:p>
        </w:tc>
        <w:tc>
          <w:tcPr>
            <w:tcW w:w="3771" w:type="dxa"/>
            <w:gridSpan w:val="2"/>
            <w:shd w:val="clear" w:color="auto" w:fill="auto"/>
          </w:tcPr>
          <w:p w14:paraId="08E6267E" w14:textId="77777777" w:rsidR="00CE0346" w:rsidRPr="00CE0346" w:rsidRDefault="00CE0346" w:rsidP="00C0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 w:rsidRPr="00CE0346">
              <w:rPr>
                <w:b/>
                <w:bCs w:val="0"/>
                <w:color w:val="000000" w:themeColor="text1"/>
                <w:sz w:val="20"/>
                <w:szCs w:val="20"/>
              </w:rPr>
              <w:t>Job Title</w:t>
            </w:r>
          </w:p>
        </w:tc>
        <w:tc>
          <w:tcPr>
            <w:tcW w:w="3428" w:type="dxa"/>
            <w:gridSpan w:val="2"/>
            <w:shd w:val="clear" w:color="auto" w:fill="auto"/>
          </w:tcPr>
          <w:p w14:paraId="005F69A9" w14:textId="4E77C53B" w:rsidR="00CE0346" w:rsidRPr="008C00D0" w:rsidRDefault="00CE0346" w:rsidP="00C0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Society Name</w:t>
            </w:r>
          </w:p>
        </w:tc>
      </w:tr>
      <w:tr w:rsidR="00CE0346" w14:paraId="10017B3C" w14:textId="77777777" w:rsidTr="00C0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2E4417C7" w14:textId="77777777" w:rsidR="00CE0346" w:rsidRPr="00F14A55" w:rsidRDefault="00CE0346" w:rsidP="00C0655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99" w:type="dxa"/>
            <w:gridSpan w:val="4"/>
            <w:shd w:val="clear" w:color="auto" w:fill="auto"/>
          </w:tcPr>
          <w:p w14:paraId="0551038A" w14:textId="77777777" w:rsidR="00CE0346" w:rsidRPr="00F14A55" w:rsidRDefault="00CE0346" w:rsidP="00C0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Your works, tasks, results.</w:t>
            </w:r>
          </w:p>
        </w:tc>
      </w:tr>
      <w:tr w:rsidR="00CE0346" w:rsidRPr="00F14A55" w14:paraId="3F4E5327" w14:textId="77777777" w:rsidTr="00C06557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auto"/>
          </w:tcPr>
          <w:p w14:paraId="23E165D2" w14:textId="77777777" w:rsidR="00CE0346" w:rsidRPr="00F14A55" w:rsidRDefault="00CE0346" w:rsidP="00C0655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14:paraId="190BE589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513" w:type="dxa"/>
            <w:gridSpan w:val="2"/>
            <w:shd w:val="clear" w:color="auto" w:fill="auto"/>
          </w:tcPr>
          <w:p w14:paraId="78716DBE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eastAsia="zh-CN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  <w:tc>
          <w:tcPr>
            <w:tcW w:w="2172" w:type="dxa"/>
            <w:shd w:val="clear" w:color="auto" w:fill="auto"/>
          </w:tcPr>
          <w:p w14:paraId="328BFBF9" w14:textId="77777777" w:rsidR="00CE0346" w:rsidRPr="001C3979" w:rsidRDefault="00CE0346" w:rsidP="00C065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C3979">
              <w:rPr>
                <w:i/>
                <w:iCs/>
                <w:color w:val="000000" w:themeColor="text1"/>
                <w:sz w:val="20"/>
                <w:szCs w:val="20"/>
              </w:rPr>
              <w:t>*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Key skill</w:t>
            </w:r>
          </w:p>
        </w:tc>
      </w:tr>
    </w:tbl>
    <w:p w14:paraId="147835D0" w14:textId="05C8928D" w:rsidR="002448AD" w:rsidRPr="009B3A4D" w:rsidRDefault="002448AD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 w:rsidRPr="009B3A4D">
        <w:rPr>
          <w:b/>
          <w:bCs/>
          <w:color w:val="000000" w:themeColor="text1"/>
          <w:sz w:val="28"/>
          <w:szCs w:val="28"/>
        </w:rPr>
        <w:t>CORE COURSE</w:t>
      </w:r>
    </w:p>
    <w:p w14:paraId="444C39CC" w14:textId="479799FC" w:rsidR="0027624B" w:rsidRPr="00CE0346" w:rsidRDefault="00CE0346" w:rsidP="002448AD">
      <w:pPr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course you have taken, and you think is important for </w:t>
      </w:r>
      <w:r w:rsidR="0027624B">
        <w:rPr>
          <w:color w:val="000000" w:themeColor="text1"/>
          <w:sz w:val="20"/>
          <w:szCs w:val="20"/>
        </w:rPr>
        <w:t>seeking a job, e.g., Financial Management(A)</w:t>
      </w:r>
    </w:p>
    <w:p w14:paraId="7AA535AE" w14:textId="7AAAD3C1" w:rsidR="002448AD" w:rsidRPr="009B3A4D" w:rsidRDefault="002448AD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 w:rsidRPr="009B3A4D">
        <w:rPr>
          <w:b/>
          <w:bCs/>
          <w:color w:val="000000" w:themeColor="text1"/>
          <w:sz w:val="28"/>
          <w:szCs w:val="28"/>
        </w:rPr>
        <w:t>SKILL</w:t>
      </w:r>
    </w:p>
    <w:p w14:paraId="324EA121" w14:textId="5076F0F8" w:rsidR="00F2430D" w:rsidRPr="008A02AC" w:rsidRDefault="0027624B" w:rsidP="002448AD">
      <w:pPr>
        <w:rPr>
          <w:color w:val="000000" w:themeColor="text1"/>
          <w:sz w:val="20"/>
          <w:szCs w:val="20"/>
          <w:lang w:eastAsia="zh-CN"/>
        </w:rPr>
      </w:pPr>
      <w:r>
        <w:rPr>
          <w:color w:val="000000" w:themeColor="text1"/>
          <w:sz w:val="20"/>
          <w:szCs w:val="20"/>
        </w:rPr>
        <w:t>Your skills that may help you to find a job.</w:t>
      </w:r>
    </w:p>
    <w:p w14:paraId="047E0A49" w14:textId="068A9D96" w:rsidR="00C609E7" w:rsidRPr="009B3A4D" w:rsidRDefault="009B3A4D" w:rsidP="00C9792B">
      <w:pPr>
        <w:pBdr>
          <w:bottom w:val="single" w:sz="8" w:space="1" w:color="000000"/>
        </w:pBdr>
        <w:contextualSpacing/>
        <w:rPr>
          <w:b/>
          <w:bCs/>
          <w:color w:val="000000" w:themeColor="text1"/>
          <w:sz w:val="28"/>
          <w:szCs w:val="28"/>
        </w:rPr>
      </w:pPr>
      <w:r w:rsidRPr="009B3A4D">
        <w:rPr>
          <w:b/>
          <w:bCs/>
          <w:color w:val="000000" w:themeColor="text1"/>
          <w:sz w:val="28"/>
          <w:szCs w:val="28"/>
        </w:rPr>
        <w:t>LANGUAGE</w:t>
      </w:r>
    </w:p>
    <w:p w14:paraId="66F34C39" w14:textId="18A62398" w:rsidR="0027624B" w:rsidRDefault="00C9792B" w:rsidP="00F02E6B">
      <w:pPr>
        <w:rPr>
          <w:color w:val="000000" w:themeColor="text1"/>
          <w:sz w:val="20"/>
          <w:szCs w:val="20"/>
        </w:rPr>
      </w:pPr>
      <w:r w:rsidRPr="009B3A4D">
        <w:rPr>
          <w:color w:val="000000" w:themeColor="text1"/>
          <w:sz w:val="20"/>
          <w:szCs w:val="20"/>
        </w:rPr>
        <w:t>Mandarin</w:t>
      </w:r>
      <w:r>
        <w:rPr>
          <w:color w:val="000000" w:themeColor="text1"/>
          <w:sz w:val="20"/>
          <w:szCs w:val="20"/>
        </w:rPr>
        <w:t xml:space="preserve"> (Native), </w:t>
      </w:r>
      <w:r w:rsidR="009B3A4D" w:rsidRPr="009B3A4D">
        <w:rPr>
          <w:color w:val="000000" w:themeColor="text1"/>
          <w:sz w:val="20"/>
          <w:szCs w:val="20"/>
        </w:rPr>
        <w:t>English</w:t>
      </w:r>
      <w:r>
        <w:rPr>
          <w:color w:val="000000" w:themeColor="text1"/>
          <w:sz w:val="20"/>
          <w:szCs w:val="20"/>
        </w:rPr>
        <w:t xml:space="preserve"> (Fluent)</w:t>
      </w:r>
    </w:p>
    <w:p w14:paraId="38B04B9F" w14:textId="77777777" w:rsidR="0027624B" w:rsidRDefault="0027624B">
      <w:pPr>
        <w:spacing w:before="0"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1857AC87" w14:textId="5A51A309" w:rsidR="0027624B" w:rsidRDefault="00222526" w:rsidP="00222526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---</w:t>
      </w:r>
      <w:r w:rsidR="0027624B">
        <w:rPr>
          <w:color w:val="000000" w:themeColor="text1"/>
          <w:sz w:val="20"/>
          <w:szCs w:val="20"/>
        </w:rPr>
        <w:t>Feel free to delete this page</w:t>
      </w:r>
      <w:r>
        <w:rPr>
          <w:color w:val="000000" w:themeColor="text1"/>
          <w:sz w:val="20"/>
          <w:szCs w:val="20"/>
        </w:rPr>
        <w:t>---</w:t>
      </w:r>
    </w:p>
    <w:p w14:paraId="767F9C8F" w14:textId="3ABDA45F" w:rsidR="00D10A96" w:rsidRPr="0027624B" w:rsidRDefault="0027624B" w:rsidP="00F02E6B">
      <w:pPr>
        <w:rPr>
          <w:b/>
          <w:bCs/>
          <w:color w:val="000000" w:themeColor="text1"/>
          <w:sz w:val="20"/>
          <w:szCs w:val="20"/>
        </w:rPr>
      </w:pPr>
      <w:r w:rsidRPr="0027624B">
        <w:rPr>
          <w:b/>
          <w:bCs/>
          <w:color w:val="000000" w:themeColor="text1"/>
          <w:sz w:val="20"/>
          <w:szCs w:val="20"/>
        </w:rPr>
        <w:t>Things to mention:</w:t>
      </w:r>
    </w:p>
    <w:p w14:paraId="1E521823" w14:textId="3CB999AA" w:rsidR="0027624B" w:rsidRDefault="0027624B" w:rsidP="00F02E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CV template is only for Robert’s friends. If you are not, do not use it, otherwise you will be strong condemned and punished by Chinese magic.</w:t>
      </w:r>
    </w:p>
    <w:p w14:paraId="012D1CFC" w14:textId="77777777" w:rsidR="0027624B" w:rsidRDefault="0027624B" w:rsidP="00F02E6B">
      <w:pPr>
        <w:rPr>
          <w:color w:val="000000" w:themeColor="text1"/>
          <w:sz w:val="20"/>
          <w:szCs w:val="20"/>
        </w:rPr>
      </w:pPr>
    </w:p>
    <w:p w14:paraId="09E853EF" w14:textId="76D16291" w:rsidR="0027624B" w:rsidRDefault="0027624B" w:rsidP="00F02E6B">
      <w:pPr>
        <w:rPr>
          <w:color w:val="000000" w:themeColor="text1"/>
          <w:sz w:val="20"/>
          <w:szCs w:val="20"/>
        </w:rPr>
      </w:pPr>
      <w:r w:rsidRPr="00222526">
        <w:rPr>
          <w:b/>
          <w:bCs/>
          <w:color w:val="000000" w:themeColor="text1"/>
          <w:sz w:val="20"/>
          <w:szCs w:val="20"/>
        </w:rPr>
        <w:t>To better use the template</w:t>
      </w:r>
      <w:r>
        <w:rPr>
          <w:color w:val="000000" w:themeColor="text1"/>
          <w:sz w:val="20"/>
          <w:szCs w:val="20"/>
        </w:rPr>
        <w:t>, you can:</w:t>
      </w:r>
    </w:p>
    <w:p w14:paraId="197BEC44" w14:textId="2E0BFB0E" w:rsidR="0027624B" w:rsidRDefault="0027624B" w:rsidP="0027624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Change the name of each part to fit your situation.</w:t>
      </w:r>
    </w:p>
    <w:p w14:paraId="1CC9372E" w14:textId="214C8D6E" w:rsidR="0027624B" w:rsidRDefault="0027624B" w:rsidP="0027624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 the content of work experience, campus activity and society experience if you think they are too redundant.</w:t>
      </w:r>
    </w:p>
    <w:p w14:paraId="26FF15B0" w14:textId="298615A0" w:rsidR="0027624B" w:rsidRDefault="0027624B" w:rsidP="0027624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notice that the content in education, work experience, campus activity and society experience are organized in table format. To avoid format errors, please use table operation to reformat them.</w:t>
      </w:r>
    </w:p>
    <w:p w14:paraId="59120CF3" w14:textId="552AF8DB" w:rsidR="00222526" w:rsidRDefault="00222526" w:rsidP="00222526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add more information or experience in </w:t>
      </w:r>
      <w:r>
        <w:rPr>
          <w:color w:val="000000" w:themeColor="text1"/>
          <w:sz w:val="20"/>
          <w:szCs w:val="20"/>
        </w:rPr>
        <w:t>work experience, campus activity and society experience</w:t>
      </w:r>
      <w:r>
        <w:rPr>
          <w:color w:val="000000" w:themeColor="text1"/>
          <w:sz w:val="20"/>
          <w:szCs w:val="20"/>
        </w:rPr>
        <w:t>, you can use paste and copy operation to insert the formatted table. You can also use a dash line between each experience to make your CV look better.</w:t>
      </w:r>
    </w:p>
    <w:p w14:paraId="6442B6B2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3A9AE9C4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74A9B2E0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11F5C8A4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4605266C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661BD949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214E0A3C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6924D9B4" w14:textId="77777777" w:rsidR="00222526" w:rsidRDefault="00222526" w:rsidP="00222526">
      <w:pPr>
        <w:rPr>
          <w:color w:val="000000" w:themeColor="text1"/>
          <w:sz w:val="20"/>
          <w:szCs w:val="20"/>
        </w:rPr>
      </w:pPr>
    </w:p>
    <w:p w14:paraId="0FBCDAAA" w14:textId="77777777" w:rsidR="00222526" w:rsidRPr="00222526" w:rsidRDefault="00222526" w:rsidP="00222526">
      <w:pPr>
        <w:rPr>
          <w:color w:val="000000" w:themeColor="text1"/>
          <w:sz w:val="20"/>
          <w:szCs w:val="20"/>
        </w:rPr>
      </w:pPr>
    </w:p>
    <w:p w14:paraId="79BAFD9B" w14:textId="7B66C279" w:rsidR="00222526" w:rsidRPr="0027624B" w:rsidRDefault="00222526" w:rsidP="00222526">
      <w:pPr>
        <w:pStyle w:val="ListParagraph"/>
        <w:ind w:left="36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---All right reserved to Robert---</w:t>
      </w:r>
    </w:p>
    <w:sectPr w:rsidR="00222526" w:rsidRPr="0027624B" w:rsidSect="00C5110E">
      <w:type w:val="continuous"/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99DC4" w14:textId="77777777" w:rsidR="000250EB" w:rsidRDefault="000250EB">
      <w:r>
        <w:separator/>
      </w:r>
    </w:p>
  </w:endnote>
  <w:endnote w:type="continuationSeparator" w:id="0">
    <w:p w14:paraId="0A4F8791" w14:textId="77777777" w:rsidR="000250EB" w:rsidRDefault="0002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B6C75" w14:textId="77777777" w:rsidR="000250EB" w:rsidRDefault="000250EB">
      <w:r>
        <w:separator/>
      </w:r>
    </w:p>
  </w:footnote>
  <w:footnote w:type="continuationSeparator" w:id="0">
    <w:p w14:paraId="3A797400" w14:textId="77777777" w:rsidR="000250EB" w:rsidRDefault="0002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5B5596"/>
    <w:multiLevelType w:val="hybridMultilevel"/>
    <w:tmpl w:val="37B69838"/>
    <w:lvl w:ilvl="0" w:tplc="44585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  <w:num w:numId="14" w16cid:durableId="1580676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95"/>
    <w:rsid w:val="00016A20"/>
    <w:rsid w:val="00021847"/>
    <w:rsid w:val="000250EB"/>
    <w:rsid w:val="0003406D"/>
    <w:rsid w:val="000425C6"/>
    <w:rsid w:val="00044D31"/>
    <w:rsid w:val="00074316"/>
    <w:rsid w:val="00077115"/>
    <w:rsid w:val="000773EA"/>
    <w:rsid w:val="000850AC"/>
    <w:rsid w:val="000A78C2"/>
    <w:rsid w:val="000B7195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0F4C0C"/>
    <w:rsid w:val="0010075A"/>
    <w:rsid w:val="00122AA7"/>
    <w:rsid w:val="00142435"/>
    <w:rsid w:val="00151155"/>
    <w:rsid w:val="001764A6"/>
    <w:rsid w:val="00192C7E"/>
    <w:rsid w:val="00192E2F"/>
    <w:rsid w:val="00194CCA"/>
    <w:rsid w:val="001C1671"/>
    <w:rsid w:val="001C3979"/>
    <w:rsid w:val="001E13CF"/>
    <w:rsid w:val="001F1014"/>
    <w:rsid w:val="001F1ADE"/>
    <w:rsid w:val="001F2A92"/>
    <w:rsid w:val="001F4A24"/>
    <w:rsid w:val="001F75DB"/>
    <w:rsid w:val="0020288A"/>
    <w:rsid w:val="002117CE"/>
    <w:rsid w:val="00222526"/>
    <w:rsid w:val="002256D0"/>
    <w:rsid w:val="00236576"/>
    <w:rsid w:val="002448AD"/>
    <w:rsid w:val="002474A1"/>
    <w:rsid w:val="00247980"/>
    <w:rsid w:val="00254EBD"/>
    <w:rsid w:val="00262515"/>
    <w:rsid w:val="0027624B"/>
    <w:rsid w:val="00277A50"/>
    <w:rsid w:val="00283C8C"/>
    <w:rsid w:val="0028502B"/>
    <w:rsid w:val="00286914"/>
    <w:rsid w:val="00295D8C"/>
    <w:rsid w:val="002A0482"/>
    <w:rsid w:val="002E51C3"/>
    <w:rsid w:val="002E6FC5"/>
    <w:rsid w:val="002F47D4"/>
    <w:rsid w:val="003009B3"/>
    <w:rsid w:val="0030483E"/>
    <w:rsid w:val="003125BC"/>
    <w:rsid w:val="003155FB"/>
    <w:rsid w:val="0031599B"/>
    <w:rsid w:val="00337C64"/>
    <w:rsid w:val="00355FC2"/>
    <w:rsid w:val="00357022"/>
    <w:rsid w:val="0036516F"/>
    <w:rsid w:val="00381FB1"/>
    <w:rsid w:val="0039635B"/>
    <w:rsid w:val="003A3138"/>
    <w:rsid w:val="003B029C"/>
    <w:rsid w:val="003D5A64"/>
    <w:rsid w:val="003D617D"/>
    <w:rsid w:val="003E7996"/>
    <w:rsid w:val="003F3B40"/>
    <w:rsid w:val="003F698D"/>
    <w:rsid w:val="00403D69"/>
    <w:rsid w:val="00416446"/>
    <w:rsid w:val="004459B3"/>
    <w:rsid w:val="00447670"/>
    <w:rsid w:val="00453BB4"/>
    <w:rsid w:val="00472504"/>
    <w:rsid w:val="00475147"/>
    <w:rsid w:val="00475E08"/>
    <w:rsid w:val="00487E5A"/>
    <w:rsid w:val="00490268"/>
    <w:rsid w:val="00491462"/>
    <w:rsid w:val="004A6F2B"/>
    <w:rsid w:val="004C3892"/>
    <w:rsid w:val="004D407C"/>
    <w:rsid w:val="004E0E03"/>
    <w:rsid w:val="004E65F4"/>
    <w:rsid w:val="005119C1"/>
    <w:rsid w:val="005133A9"/>
    <w:rsid w:val="005334F0"/>
    <w:rsid w:val="00544307"/>
    <w:rsid w:val="005539B6"/>
    <w:rsid w:val="005624E8"/>
    <w:rsid w:val="005648FD"/>
    <w:rsid w:val="00566CC0"/>
    <w:rsid w:val="00577F75"/>
    <w:rsid w:val="00590DB1"/>
    <w:rsid w:val="005929CA"/>
    <w:rsid w:val="005B7925"/>
    <w:rsid w:val="005D19AC"/>
    <w:rsid w:val="005D4CD2"/>
    <w:rsid w:val="005E03E9"/>
    <w:rsid w:val="005F373F"/>
    <w:rsid w:val="005F3EB7"/>
    <w:rsid w:val="00603765"/>
    <w:rsid w:val="006175D0"/>
    <w:rsid w:val="00620956"/>
    <w:rsid w:val="0062222B"/>
    <w:rsid w:val="006279E8"/>
    <w:rsid w:val="00635EC6"/>
    <w:rsid w:val="00637A5F"/>
    <w:rsid w:val="00645F39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070D7"/>
    <w:rsid w:val="00712145"/>
    <w:rsid w:val="007126A0"/>
    <w:rsid w:val="007143C3"/>
    <w:rsid w:val="00726583"/>
    <w:rsid w:val="007305F7"/>
    <w:rsid w:val="0073379B"/>
    <w:rsid w:val="00774A5C"/>
    <w:rsid w:val="00793C6A"/>
    <w:rsid w:val="007A49BE"/>
    <w:rsid w:val="007C1CD3"/>
    <w:rsid w:val="007C261F"/>
    <w:rsid w:val="007C51D0"/>
    <w:rsid w:val="007C6D48"/>
    <w:rsid w:val="007D1908"/>
    <w:rsid w:val="007D73FB"/>
    <w:rsid w:val="007E43AF"/>
    <w:rsid w:val="007F145F"/>
    <w:rsid w:val="00807806"/>
    <w:rsid w:val="00835A4C"/>
    <w:rsid w:val="00845188"/>
    <w:rsid w:val="008631C9"/>
    <w:rsid w:val="0086381A"/>
    <w:rsid w:val="00870DA7"/>
    <w:rsid w:val="008857B1"/>
    <w:rsid w:val="008929FF"/>
    <w:rsid w:val="0089331F"/>
    <w:rsid w:val="008A02AC"/>
    <w:rsid w:val="008A38A0"/>
    <w:rsid w:val="008B2D0D"/>
    <w:rsid w:val="008C00D0"/>
    <w:rsid w:val="008D14B3"/>
    <w:rsid w:val="008E1F80"/>
    <w:rsid w:val="008E435B"/>
    <w:rsid w:val="008E5DC6"/>
    <w:rsid w:val="0091372E"/>
    <w:rsid w:val="00913E14"/>
    <w:rsid w:val="00936886"/>
    <w:rsid w:val="009531DE"/>
    <w:rsid w:val="009610C8"/>
    <w:rsid w:val="009719F3"/>
    <w:rsid w:val="00971A48"/>
    <w:rsid w:val="00972ECD"/>
    <w:rsid w:val="00987F81"/>
    <w:rsid w:val="009B3A4D"/>
    <w:rsid w:val="009C55E7"/>
    <w:rsid w:val="009F02B8"/>
    <w:rsid w:val="009F2920"/>
    <w:rsid w:val="009F3760"/>
    <w:rsid w:val="00A02197"/>
    <w:rsid w:val="00A10369"/>
    <w:rsid w:val="00A239BF"/>
    <w:rsid w:val="00A25F83"/>
    <w:rsid w:val="00A3097D"/>
    <w:rsid w:val="00A46867"/>
    <w:rsid w:val="00A537EA"/>
    <w:rsid w:val="00A75F50"/>
    <w:rsid w:val="00A82923"/>
    <w:rsid w:val="00A82F2A"/>
    <w:rsid w:val="00AB6CCF"/>
    <w:rsid w:val="00AC6978"/>
    <w:rsid w:val="00AD1C62"/>
    <w:rsid w:val="00AE18D5"/>
    <w:rsid w:val="00AE5969"/>
    <w:rsid w:val="00AF77C4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C7539"/>
    <w:rsid w:val="00BD24DF"/>
    <w:rsid w:val="00BD5B36"/>
    <w:rsid w:val="00BE5218"/>
    <w:rsid w:val="00BE7ECD"/>
    <w:rsid w:val="00C056DC"/>
    <w:rsid w:val="00C25521"/>
    <w:rsid w:val="00C26EDD"/>
    <w:rsid w:val="00C35D3E"/>
    <w:rsid w:val="00C42843"/>
    <w:rsid w:val="00C5110E"/>
    <w:rsid w:val="00C609E7"/>
    <w:rsid w:val="00C67713"/>
    <w:rsid w:val="00C74AEB"/>
    <w:rsid w:val="00C75DC3"/>
    <w:rsid w:val="00C773C5"/>
    <w:rsid w:val="00C801A2"/>
    <w:rsid w:val="00C86430"/>
    <w:rsid w:val="00C90932"/>
    <w:rsid w:val="00C96A54"/>
    <w:rsid w:val="00C9792B"/>
    <w:rsid w:val="00CA27C6"/>
    <w:rsid w:val="00CB7FC2"/>
    <w:rsid w:val="00CD7CDE"/>
    <w:rsid w:val="00CE0346"/>
    <w:rsid w:val="00CF331A"/>
    <w:rsid w:val="00CF52D4"/>
    <w:rsid w:val="00CF6714"/>
    <w:rsid w:val="00D0194C"/>
    <w:rsid w:val="00D10A96"/>
    <w:rsid w:val="00D136AC"/>
    <w:rsid w:val="00D329C7"/>
    <w:rsid w:val="00D334C6"/>
    <w:rsid w:val="00D364B5"/>
    <w:rsid w:val="00D469F8"/>
    <w:rsid w:val="00D54540"/>
    <w:rsid w:val="00D648BE"/>
    <w:rsid w:val="00D6535B"/>
    <w:rsid w:val="00D661BF"/>
    <w:rsid w:val="00D67AC5"/>
    <w:rsid w:val="00D77989"/>
    <w:rsid w:val="00D816B0"/>
    <w:rsid w:val="00D8340A"/>
    <w:rsid w:val="00D91D63"/>
    <w:rsid w:val="00DB7951"/>
    <w:rsid w:val="00DC1B52"/>
    <w:rsid w:val="00DC2C29"/>
    <w:rsid w:val="00DE2BD0"/>
    <w:rsid w:val="00DE55F0"/>
    <w:rsid w:val="00DF055B"/>
    <w:rsid w:val="00E10969"/>
    <w:rsid w:val="00E2152F"/>
    <w:rsid w:val="00E22229"/>
    <w:rsid w:val="00E36403"/>
    <w:rsid w:val="00E577A2"/>
    <w:rsid w:val="00E866E7"/>
    <w:rsid w:val="00E90506"/>
    <w:rsid w:val="00E9367B"/>
    <w:rsid w:val="00EA1D08"/>
    <w:rsid w:val="00EB514D"/>
    <w:rsid w:val="00ED7700"/>
    <w:rsid w:val="00EE49E1"/>
    <w:rsid w:val="00EF0CB5"/>
    <w:rsid w:val="00EF5D7C"/>
    <w:rsid w:val="00EF63A1"/>
    <w:rsid w:val="00F02E6B"/>
    <w:rsid w:val="00F0479A"/>
    <w:rsid w:val="00F07766"/>
    <w:rsid w:val="00F14A55"/>
    <w:rsid w:val="00F2430D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2A948"/>
  <w15:chartTrackingRefBased/>
  <w15:docId w15:val="{223987FD-C558-AB42-8B88-68DD04F3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E7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48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ngyanze/Library/Containers/com.microsoft.Word/Data/Library/Application%20Support/Microsoft/Office/16.0/DTS/Search/%7b4CD65224-B78B-EE46-B7B5-817850BF60CF%7dtf16392939_win32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BA5943-F240-1946-BA5F-A6CCCBE7C9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{4CD65224-B78B-EE46-B7B5-817850BF60CF}tf16392939_win32.dotx</Template>
  <TotalTime>78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江彥澤</dc:creator>
  <cp:keywords/>
  <dc:description/>
  <cp:lastModifiedBy>Yanze Jiang (SME,123090231)</cp:lastModifiedBy>
  <cp:revision>8</cp:revision>
  <cp:lastPrinted>2024-10-20T09:03:00Z</cp:lastPrinted>
  <dcterms:created xsi:type="dcterms:W3CDTF">2025-02-09T09:48:00Z</dcterms:created>
  <dcterms:modified xsi:type="dcterms:W3CDTF">2025-03-12T11:12:00Z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